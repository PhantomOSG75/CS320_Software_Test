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29C45" w14:textId="77777777" w:rsidR="002C79E6" w:rsidRPr="004B2287" w:rsidRDefault="002C79E6" w:rsidP="002C79E6">
      <w:pPr>
        <w:rPr>
          <w:rFonts w:ascii="Times New Roman" w:hAnsi="Times New Roman" w:cs="Times New Roman"/>
          <w:sz w:val="24"/>
        </w:rPr>
      </w:pPr>
    </w:p>
    <w:p w14:paraId="43E1DB7B" w14:textId="77777777" w:rsidR="002C79E6" w:rsidRPr="004B2287" w:rsidRDefault="002C79E6" w:rsidP="002C79E6">
      <w:pPr>
        <w:rPr>
          <w:rFonts w:ascii="Times New Roman" w:hAnsi="Times New Roman" w:cs="Times New Roman"/>
          <w:sz w:val="24"/>
        </w:rPr>
      </w:pPr>
    </w:p>
    <w:p w14:paraId="4AADE469" w14:textId="77777777" w:rsidR="002C79E6" w:rsidRPr="004B2287" w:rsidRDefault="002C79E6" w:rsidP="002C79E6">
      <w:pPr>
        <w:rPr>
          <w:rFonts w:ascii="Times New Roman" w:hAnsi="Times New Roman" w:cs="Times New Roman"/>
          <w:sz w:val="24"/>
        </w:rPr>
      </w:pPr>
    </w:p>
    <w:p w14:paraId="0C206B1C" w14:textId="77777777" w:rsidR="002C79E6" w:rsidRPr="004B2287" w:rsidRDefault="002C79E6" w:rsidP="002C79E6">
      <w:pPr>
        <w:rPr>
          <w:rFonts w:ascii="Times New Roman" w:hAnsi="Times New Roman" w:cs="Times New Roman"/>
          <w:sz w:val="24"/>
        </w:rPr>
      </w:pPr>
    </w:p>
    <w:p w14:paraId="52B9D847" w14:textId="77777777" w:rsidR="002C79E6" w:rsidRPr="004B2287" w:rsidRDefault="002C79E6" w:rsidP="002C79E6">
      <w:pPr>
        <w:rPr>
          <w:rFonts w:ascii="Times New Roman" w:hAnsi="Times New Roman" w:cs="Times New Roman"/>
          <w:sz w:val="24"/>
        </w:rPr>
      </w:pPr>
    </w:p>
    <w:p w14:paraId="3EAB0418" w14:textId="334E6A8E" w:rsidR="6A36C4BF" w:rsidRPr="004B2287" w:rsidRDefault="6A36C4BF" w:rsidP="00B863FB">
      <w:pPr>
        <w:pStyle w:val="Title"/>
        <w:rPr>
          <w:rFonts w:ascii="Times New Roman" w:hAnsi="Times New Roman" w:cs="Times New Roman"/>
          <w:sz w:val="24"/>
        </w:rPr>
      </w:pPr>
    </w:p>
    <w:p w14:paraId="41C8E090" w14:textId="7444BD33" w:rsidR="201D26C8" w:rsidRPr="004B2287" w:rsidRDefault="004B2287" w:rsidP="002C79E6">
      <w:pPr>
        <w:pStyle w:val="Subtitle"/>
        <w:rPr>
          <w:rFonts w:ascii="Times New Roman" w:hAnsi="Times New Roman" w:cs="Times New Roman"/>
          <w:sz w:val="24"/>
          <w:szCs w:val="24"/>
        </w:rPr>
      </w:pPr>
      <w:r w:rsidRPr="004B2287">
        <w:rPr>
          <w:rFonts w:ascii="Times New Roman" w:hAnsi="Times New Roman" w:cs="Times New Roman"/>
          <w:sz w:val="24"/>
          <w:szCs w:val="24"/>
        </w:rPr>
        <w:t>5-2 Journal: Software Testing Techniques</w:t>
      </w:r>
    </w:p>
    <w:p w14:paraId="525BD7F7" w14:textId="75373CE2" w:rsidR="00A417C1" w:rsidRPr="004B2287" w:rsidRDefault="004B2287" w:rsidP="002C79E6">
      <w:pPr>
        <w:pStyle w:val="Subtitle"/>
        <w:rPr>
          <w:rFonts w:ascii="Times New Roman" w:hAnsi="Times New Roman" w:cs="Times New Roman"/>
          <w:sz w:val="24"/>
          <w:szCs w:val="24"/>
        </w:rPr>
      </w:pPr>
      <w:r w:rsidRPr="004B2287">
        <w:rPr>
          <w:rFonts w:ascii="Times New Roman" w:hAnsi="Times New Roman" w:cs="Times New Roman"/>
          <w:sz w:val="24"/>
          <w:szCs w:val="24"/>
        </w:rPr>
        <w:t>Michael Wood</w:t>
      </w:r>
      <w:r w:rsidR="002C79E6" w:rsidRPr="004B2287">
        <w:rPr>
          <w:rFonts w:ascii="Times New Roman" w:hAnsi="Times New Roman" w:cs="Times New Roman"/>
          <w:sz w:val="24"/>
          <w:szCs w:val="24"/>
        </w:rPr>
        <w:t xml:space="preserve"> </w:t>
      </w:r>
    </w:p>
    <w:p w14:paraId="28790EE6" w14:textId="20197262" w:rsidR="002C79E6" w:rsidRPr="004B2287" w:rsidRDefault="004B2287" w:rsidP="002C79E6">
      <w:pPr>
        <w:pStyle w:val="Subtitle"/>
        <w:rPr>
          <w:rFonts w:ascii="Times New Roman" w:hAnsi="Times New Roman" w:cs="Times New Roman"/>
          <w:sz w:val="24"/>
          <w:szCs w:val="24"/>
        </w:rPr>
      </w:pPr>
      <w:r w:rsidRPr="004B2287">
        <w:rPr>
          <w:rFonts w:ascii="Times New Roman" w:hAnsi="Times New Roman" w:cs="Times New Roman"/>
          <w:sz w:val="24"/>
          <w:szCs w:val="24"/>
        </w:rPr>
        <w:t>SNHU</w:t>
      </w:r>
    </w:p>
    <w:p w14:paraId="473D642C" w14:textId="4171988C" w:rsidR="002C79E6" w:rsidRPr="004B2287" w:rsidRDefault="00000000" w:rsidP="002C79E6">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A2D7D391BDB14CEB8183D2DD34B1F268"/>
          </w:placeholder>
          <w:temporary/>
          <w:showingPlcHdr/>
          <w15:appearance w15:val="hidden"/>
        </w:sdtPr>
        <w:sdtContent>
          <w:r w:rsidR="002C79E6" w:rsidRPr="004B2287">
            <w:rPr>
              <w:rFonts w:ascii="Times New Roman" w:hAnsi="Times New Roman" w:cs="Times New Roman"/>
              <w:sz w:val="24"/>
              <w:szCs w:val="24"/>
            </w:rPr>
            <w:t>Course Number:</w:t>
          </w:r>
        </w:sdtContent>
      </w:sdt>
      <w:r w:rsidR="002C79E6" w:rsidRPr="004B2287">
        <w:rPr>
          <w:rFonts w:ascii="Times New Roman" w:hAnsi="Times New Roman" w:cs="Times New Roman"/>
          <w:sz w:val="24"/>
          <w:szCs w:val="24"/>
        </w:rPr>
        <w:t xml:space="preserve"> </w:t>
      </w:r>
      <w:r w:rsidR="004B2287" w:rsidRPr="004B2287">
        <w:rPr>
          <w:rFonts w:ascii="Times New Roman" w:hAnsi="Times New Roman" w:cs="Times New Roman"/>
          <w:sz w:val="24"/>
          <w:szCs w:val="24"/>
        </w:rPr>
        <w:t>CS-320</w:t>
      </w:r>
    </w:p>
    <w:p w14:paraId="1938C4ED" w14:textId="511A14A5" w:rsidR="002C79E6" w:rsidRPr="004B2287" w:rsidRDefault="004B2287" w:rsidP="002C79E6">
      <w:pPr>
        <w:pStyle w:val="Subtitle"/>
        <w:rPr>
          <w:rFonts w:ascii="Times New Roman" w:hAnsi="Times New Roman" w:cs="Times New Roman"/>
          <w:sz w:val="24"/>
          <w:szCs w:val="24"/>
        </w:rPr>
      </w:pPr>
      <w:r>
        <w:rPr>
          <w:rFonts w:ascii="Times New Roman" w:hAnsi="Times New Roman" w:cs="Times New Roman"/>
          <w:sz w:val="24"/>
          <w:szCs w:val="24"/>
        </w:rPr>
        <w:t>Instructor: Tanisha Jacks</w:t>
      </w:r>
    </w:p>
    <w:p w14:paraId="31E782E1" w14:textId="22E45CF7" w:rsidR="201D26C8" w:rsidRPr="004B2287" w:rsidRDefault="004B2287" w:rsidP="002C79E6">
      <w:pPr>
        <w:pStyle w:val="Subtitle"/>
        <w:rPr>
          <w:rFonts w:ascii="Times New Roman" w:hAnsi="Times New Roman" w:cs="Times New Roman"/>
          <w:sz w:val="24"/>
          <w:szCs w:val="24"/>
        </w:rPr>
      </w:pPr>
      <w:r>
        <w:rPr>
          <w:rFonts w:ascii="Times New Roman" w:hAnsi="Times New Roman" w:cs="Times New Roman"/>
          <w:sz w:val="24"/>
          <w:szCs w:val="24"/>
        </w:rPr>
        <w:t>Due: 04/06/2025</w:t>
      </w:r>
    </w:p>
    <w:p w14:paraId="1994AFDB" w14:textId="77777777" w:rsidR="201D26C8" w:rsidRPr="004B2287" w:rsidRDefault="201D26C8" w:rsidP="014CA2B6">
      <w:pPr>
        <w:pStyle w:val="Title2"/>
        <w:rPr>
          <w:rFonts w:ascii="Times New Roman" w:eastAsia="Calibri" w:hAnsi="Times New Roman" w:cs="Times New Roman"/>
          <w:sz w:val="24"/>
        </w:rPr>
      </w:pPr>
    </w:p>
    <w:p w14:paraId="782B2E49" w14:textId="77777777" w:rsidR="201D26C8" w:rsidRPr="004B2287" w:rsidRDefault="201D26C8" w:rsidP="014CA2B6">
      <w:pPr>
        <w:pStyle w:val="Title2"/>
        <w:rPr>
          <w:rFonts w:ascii="Times New Roman" w:eastAsia="Calibri" w:hAnsi="Times New Roman" w:cs="Times New Roman"/>
          <w:sz w:val="24"/>
        </w:rPr>
      </w:pPr>
    </w:p>
    <w:p w14:paraId="2B9B9C88" w14:textId="77777777" w:rsidR="201D26C8" w:rsidRPr="004B2287" w:rsidRDefault="201D26C8" w:rsidP="014CA2B6">
      <w:pPr>
        <w:pStyle w:val="Title2"/>
        <w:rPr>
          <w:rFonts w:ascii="Times New Roman" w:eastAsia="Calibri" w:hAnsi="Times New Roman" w:cs="Times New Roman"/>
          <w:sz w:val="24"/>
        </w:rPr>
      </w:pPr>
    </w:p>
    <w:p w14:paraId="0BD0EA8C" w14:textId="77777777" w:rsidR="201D26C8" w:rsidRPr="004B2287" w:rsidRDefault="201D26C8" w:rsidP="014CA2B6">
      <w:pPr>
        <w:pStyle w:val="Title2"/>
        <w:rPr>
          <w:rFonts w:ascii="Times New Roman" w:eastAsia="Calibri" w:hAnsi="Times New Roman" w:cs="Times New Roman"/>
          <w:sz w:val="24"/>
        </w:rPr>
      </w:pPr>
    </w:p>
    <w:p w14:paraId="68C2A7DE" w14:textId="77777777" w:rsidR="201D26C8" w:rsidRPr="004B2287" w:rsidRDefault="201D26C8" w:rsidP="014CA2B6">
      <w:pPr>
        <w:pStyle w:val="Title2"/>
        <w:rPr>
          <w:rFonts w:ascii="Times New Roman" w:eastAsia="Calibri" w:hAnsi="Times New Roman" w:cs="Times New Roman"/>
          <w:sz w:val="24"/>
        </w:rPr>
      </w:pPr>
    </w:p>
    <w:p w14:paraId="0EAED388" w14:textId="77777777" w:rsidR="201D26C8" w:rsidRPr="004B2287" w:rsidRDefault="201D26C8" w:rsidP="014CA2B6">
      <w:pPr>
        <w:pStyle w:val="Title2"/>
        <w:rPr>
          <w:rFonts w:ascii="Times New Roman" w:eastAsia="Calibri" w:hAnsi="Times New Roman" w:cs="Times New Roman"/>
          <w:sz w:val="24"/>
        </w:rPr>
      </w:pPr>
    </w:p>
    <w:p w14:paraId="63F5C0C0" w14:textId="77777777" w:rsidR="201D26C8" w:rsidRPr="004B2287" w:rsidRDefault="201D26C8" w:rsidP="014CA2B6">
      <w:pPr>
        <w:pStyle w:val="Title2"/>
        <w:rPr>
          <w:rFonts w:ascii="Times New Roman" w:eastAsia="Calibri" w:hAnsi="Times New Roman" w:cs="Times New Roman"/>
          <w:sz w:val="24"/>
        </w:rPr>
      </w:pPr>
    </w:p>
    <w:p w14:paraId="65F0765D" w14:textId="77777777" w:rsidR="000D4642" w:rsidRPr="004B2287" w:rsidRDefault="000D4642">
      <w:pPr>
        <w:rPr>
          <w:rFonts w:ascii="Times New Roman" w:eastAsia="Calibri" w:hAnsi="Times New Roman" w:cs="Times New Roman"/>
          <w:sz w:val="24"/>
        </w:rPr>
      </w:pPr>
      <w:r w:rsidRPr="004B2287">
        <w:rPr>
          <w:rFonts w:ascii="Times New Roman" w:eastAsia="Calibri" w:hAnsi="Times New Roman" w:cs="Times New Roman"/>
          <w:sz w:val="24"/>
        </w:rPr>
        <w:br w:type="page"/>
      </w:r>
    </w:p>
    <w:p w14:paraId="54F9CE36" w14:textId="54A6CC7C" w:rsidR="00A417C1" w:rsidRPr="004B2287" w:rsidRDefault="004B2287" w:rsidP="00B863FB">
      <w:pPr>
        <w:pStyle w:val="SectionTitle"/>
        <w:rPr>
          <w:rFonts w:ascii="Times New Roman" w:hAnsi="Times New Roman" w:cs="Times New Roman"/>
          <w:sz w:val="24"/>
        </w:rPr>
      </w:pPr>
      <w:r w:rsidRPr="004B2287">
        <w:rPr>
          <w:rFonts w:ascii="Times New Roman" w:hAnsi="Times New Roman" w:cs="Times New Roman"/>
          <w:sz w:val="24"/>
        </w:rPr>
        <w:lastRenderedPageBreak/>
        <w:t>5-2 Journal: Software Testing Techniques</w:t>
      </w:r>
    </w:p>
    <w:p w14:paraId="7876FA8C" w14:textId="77777777" w:rsidR="00345ECC" w:rsidRDefault="008A0F31" w:rsidP="004B2287">
      <w:pPr>
        <w:rPr>
          <w:rFonts w:ascii="Times New Roman" w:hAnsi="Times New Roman" w:cs="Times New Roman"/>
          <w:sz w:val="24"/>
        </w:rPr>
      </w:pPr>
      <w:r>
        <w:rPr>
          <w:rFonts w:ascii="Times New Roman" w:hAnsi="Times New Roman" w:cs="Times New Roman"/>
          <w:sz w:val="24"/>
        </w:rPr>
        <w:t xml:space="preserve">Throughout </w:t>
      </w:r>
      <w:r w:rsidR="00345ECC">
        <w:rPr>
          <w:rFonts w:ascii="Times New Roman" w:hAnsi="Times New Roman" w:cs="Times New Roman"/>
          <w:sz w:val="24"/>
        </w:rPr>
        <w:t>all</w:t>
      </w:r>
      <w:r>
        <w:rPr>
          <w:rFonts w:ascii="Times New Roman" w:hAnsi="Times New Roman" w:cs="Times New Roman"/>
          <w:sz w:val="24"/>
        </w:rPr>
        <w:t xml:space="preserve"> my coding, I essentially just utilized two kinds of testing. I </w:t>
      </w:r>
      <w:r w:rsidR="00345ECC">
        <w:rPr>
          <w:rFonts w:ascii="Times New Roman" w:hAnsi="Times New Roman" w:cs="Times New Roman"/>
          <w:sz w:val="24"/>
        </w:rPr>
        <w:t>used</w:t>
      </w:r>
      <w:r>
        <w:rPr>
          <w:rFonts w:ascii="Times New Roman" w:hAnsi="Times New Roman" w:cs="Times New Roman"/>
          <w:sz w:val="24"/>
        </w:rPr>
        <w:t xml:space="preserve"> </w:t>
      </w:r>
      <w:proofErr w:type="gramStart"/>
      <w:r>
        <w:rPr>
          <w:rFonts w:ascii="Times New Roman" w:hAnsi="Times New Roman" w:cs="Times New Roman"/>
          <w:sz w:val="24"/>
        </w:rPr>
        <w:t>unit</w:t>
      </w:r>
      <w:proofErr w:type="gramEnd"/>
      <w:r>
        <w:rPr>
          <w:rFonts w:ascii="Times New Roman" w:hAnsi="Times New Roman" w:cs="Times New Roman"/>
          <w:sz w:val="24"/>
        </w:rPr>
        <w:t xml:space="preserve"> and boundary testing. The input ranges for the functions are used for boundary testing. Since I didn't believe it was a concern for these assignments, I didn't test the minimums anyway. testing the null and maximum values. Since none of the inputs could be NULL in these situations, some sort of character would need to be entered </w:t>
      </w:r>
      <w:r w:rsidR="00345ECC">
        <w:rPr>
          <w:rFonts w:ascii="Times New Roman" w:hAnsi="Times New Roman" w:cs="Times New Roman"/>
          <w:sz w:val="24"/>
        </w:rPr>
        <w:t>for</w:t>
      </w:r>
      <w:r>
        <w:rPr>
          <w:rFonts w:ascii="Times New Roman" w:hAnsi="Times New Roman" w:cs="Times New Roman"/>
          <w:sz w:val="24"/>
        </w:rPr>
        <w:t xml:space="preserve"> the system to function properly. Following that, tests were conducted on the typical values, which were somewhat higher than the maximum permitted values.</w:t>
      </w:r>
    </w:p>
    <w:p w14:paraId="567EAD48" w14:textId="03FD850A" w:rsidR="00B46AA1" w:rsidRDefault="00CF5604" w:rsidP="004B2287">
      <w:pPr>
        <w:rPr>
          <w:rFonts w:ascii="Times New Roman" w:hAnsi="Times New Roman" w:cs="Times New Roman"/>
          <w:sz w:val="24"/>
        </w:rPr>
      </w:pPr>
      <w:r>
        <w:rPr>
          <w:rFonts w:ascii="Times New Roman" w:hAnsi="Times New Roman" w:cs="Times New Roman"/>
          <w:sz w:val="24"/>
        </w:rPr>
        <w:t>According to my research, boundary testing works incredibly well for rapidly identifying defects. This kind of testing aids in guaranteeing dependability and quality. This kind of testing helps cut down on overall effort and time because it may examine a large range of input values with fewer test cases. When done properly, boundary testing ensures that the product reacts as expected.</w:t>
      </w:r>
    </w:p>
    <w:p w14:paraId="4267EF3C" w14:textId="672771DC" w:rsidR="00465BE6" w:rsidRDefault="004812C7" w:rsidP="004B2287">
      <w:pPr>
        <w:rPr>
          <w:rFonts w:ascii="Times New Roman" w:hAnsi="Times New Roman" w:cs="Times New Roman"/>
          <w:sz w:val="24"/>
        </w:rPr>
      </w:pPr>
      <w:r>
        <w:rPr>
          <w:rFonts w:ascii="Times New Roman" w:hAnsi="Times New Roman" w:cs="Times New Roman"/>
          <w:sz w:val="24"/>
        </w:rPr>
        <w:t>Unit testing was also</w:t>
      </w:r>
      <w:r w:rsidR="00257983">
        <w:rPr>
          <w:rFonts w:ascii="Times New Roman" w:hAnsi="Times New Roman" w:cs="Times New Roman"/>
          <w:sz w:val="24"/>
        </w:rPr>
        <w:t xml:space="preserve"> performed by testing individual components</w:t>
      </w:r>
      <w:r w:rsidR="0077444D">
        <w:rPr>
          <w:rFonts w:ascii="Times New Roman" w:hAnsi="Times New Roman" w:cs="Times New Roman"/>
          <w:sz w:val="24"/>
        </w:rPr>
        <w:t xml:space="preserve"> throughout the code. </w:t>
      </w:r>
      <w:r w:rsidR="002C575A">
        <w:rPr>
          <w:rFonts w:ascii="Times New Roman" w:hAnsi="Times New Roman" w:cs="Times New Roman"/>
          <w:sz w:val="24"/>
        </w:rPr>
        <w:t xml:space="preserve">By </w:t>
      </w:r>
      <w:r w:rsidR="00084373">
        <w:rPr>
          <w:rFonts w:ascii="Times New Roman" w:hAnsi="Times New Roman" w:cs="Times New Roman"/>
          <w:sz w:val="24"/>
        </w:rPr>
        <w:t xml:space="preserve">using unit testing, it is faster and more </w:t>
      </w:r>
      <w:r w:rsidR="00795F4E">
        <w:rPr>
          <w:rFonts w:ascii="Times New Roman" w:hAnsi="Times New Roman" w:cs="Times New Roman"/>
          <w:sz w:val="24"/>
        </w:rPr>
        <w:t>efficient than trying to test the entire code at once. The unit testing that I implored</w:t>
      </w:r>
      <w:r w:rsidR="00A05328">
        <w:rPr>
          <w:rFonts w:ascii="Times New Roman" w:hAnsi="Times New Roman" w:cs="Times New Roman"/>
          <w:sz w:val="24"/>
        </w:rPr>
        <w:t xml:space="preserve"> </w:t>
      </w:r>
      <w:r w:rsidR="00525F9E">
        <w:rPr>
          <w:rFonts w:ascii="Times New Roman" w:hAnsi="Times New Roman" w:cs="Times New Roman"/>
          <w:sz w:val="24"/>
        </w:rPr>
        <w:t>was</w:t>
      </w:r>
      <w:r w:rsidR="00A05328">
        <w:rPr>
          <w:rFonts w:ascii="Times New Roman" w:hAnsi="Times New Roman" w:cs="Times New Roman"/>
          <w:sz w:val="24"/>
        </w:rPr>
        <w:t xml:space="preserve"> boundary check and error handling.</w:t>
      </w:r>
      <w:r w:rsidR="00525F9E">
        <w:rPr>
          <w:rFonts w:ascii="Times New Roman" w:hAnsi="Times New Roman" w:cs="Times New Roman"/>
          <w:sz w:val="24"/>
        </w:rPr>
        <w:t xml:space="preserve"> The major benefit of doing unit testing is early detection of issues</w:t>
      </w:r>
      <w:r w:rsidR="007E0D97">
        <w:rPr>
          <w:rFonts w:ascii="Times New Roman" w:hAnsi="Times New Roman" w:cs="Times New Roman"/>
          <w:sz w:val="24"/>
        </w:rPr>
        <w:t>, improved code quality, and helps developers and coders</w:t>
      </w:r>
      <w:r w:rsidR="0022523D">
        <w:rPr>
          <w:rFonts w:ascii="Times New Roman" w:hAnsi="Times New Roman" w:cs="Times New Roman"/>
          <w:sz w:val="24"/>
        </w:rPr>
        <w:t xml:space="preserve"> increase their confidence because they can get validation of </w:t>
      </w:r>
      <w:r w:rsidR="00D051F3">
        <w:rPr>
          <w:rFonts w:ascii="Times New Roman" w:hAnsi="Times New Roman" w:cs="Times New Roman"/>
          <w:sz w:val="24"/>
        </w:rPr>
        <w:t>their code or software functioning the way it was designed.</w:t>
      </w:r>
    </w:p>
    <w:p w14:paraId="36222F04" w14:textId="0277A849" w:rsidR="00D051F3" w:rsidRDefault="00A020DC" w:rsidP="004B2287">
      <w:pPr>
        <w:rPr>
          <w:rFonts w:ascii="Times New Roman" w:hAnsi="Times New Roman" w:cs="Times New Roman"/>
          <w:sz w:val="24"/>
        </w:rPr>
      </w:pPr>
      <w:r>
        <w:rPr>
          <w:rFonts w:ascii="Times New Roman" w:hAnsi="Times New Roman" w:cs="Times New Roman"/>
          <w:sz w:val="24"/>
        </w:rPr>
        <w:t xml:space="preserve">The following </w:t>
      </w:r>
      <w:r w:rsidR="00C650D3">
        <w:rPr>
          <w:rFonts w:ascii="Times New Roman" w:hAnsi="Times New Roman" w:cs="Times New Roman"/>
          <w:sz w:val="24"/>
        </w:rPr>
        <w:t>techniques were not used:</w:t>
      </w:r>
    </w:p>
    <w:p w14:paraId="14F03C10" w14:textId="7BDE7836" w:rsidR="00C650D3" w:rsidRDefault="00EA55ED" w:rsidP="004B2287">
      <w:pPr>
        <w:rPr>
          <w:rFonts w:ascii="Times New Roman" w:hAnsi="Times New Roman" w:cs="Times New Roman"/>
          <w:sz w:val="24"/>
        </w:rPr>
      </w:pPr>
      <w:r>
        <w:rPr>
          <w:rFonts w:ascii="Times New Roman" w:hAnsi="Times New Roman" w:cs="Times New Roman"/>
          <w:sz w:val="24"/>
        </w:rPr>
        <w:t xml:space="preserve">Developers can use Exception Testing to catch bugs in their programs before they affect users. An exception is an unexpected condition that could cause a program to stop running suddenly because of errors. A synchronous exception would be divided by zero, but an </w:t>
      </w:r>
      <w:r>
        <w:rPr>
          <w:rFonts w:ascii="Times New Roman" w:hAnsi="Times New Roman" w:cs="Times New Roman"/>
          <w:sz w:val="24"/>
        </w:rPr>
        <w:lastRenderedPageBreak/>
        <w:t>asynchronous exception would be a disk failure. I recently discovered that the Visual C++ compiler lets you choose an exception handling model using its own flags. This model determines how Structured Exception Handling (SEH) works.</w:t>
      </w:r>
    </w:p>
    <w:p w14:paraId="56ECB573" w14:textId="3DF5CBC0" w:rsidR="00EA55ED" w:rsidRDefault="001E1030" w:rsidP="004B2287">
      <w:pPr>
        <w:rPr>
          <w:rFonts w:ascii="Times New Roman" w:hAnsi="Times New Roman" w:cs="Times New Roman"/>
          <w:sz w:val="24"/>
        </w:rPr>
      </w:pPr>
      <w:r>
        <w:rPr>
          <w:rFonts w:ascii="Times New Roman" w:hAnsi="Times New Roman" w:cs="Times New Roman"/>
          <w:sz w:val="24"/>
        </w:rPr>
        <w:t xml:space="preserve">Integration testing </w:t>
      </w:r>
      <w:r w:rsidR="00E94B80">
        <w:rPr>
          <w:rFonts w:ascii="Times New Roman" w:hAnsi="Times New Roman" w:cs="Times New Roman"/>
          <w:sz w:val="24"/>
        </w:rPr>
        <w:t>is a</w:t>
      </w:r>
      <w:r w:rsidR="00310F5A">
        <w:rPr>
          <w:rFonts w:ascii="Times New Roman" w:hAnsi="Times New Roman" w:cs="Times New Roman"/>
          <w:sz w:val="24"/>
        </w:rPr>
        <w:t xml:space="preserve"> vital part of software testing, integration testing ensures that </w:t>
      </w:r>
      <w:proofErr w:type="gramStart"/>
      <w:r w:rsidR="00310F5A">
        <w:rPr>
          <w:rFonts w:ascii="Times New Roman" w:hAnsi="Times New Roman" w:cs="Times New Roman"/>
          <w:sz w:val="24"/>
        </w:rPr>
        <w:t>all of</w:t>
      </w:r>
      <w:proofErr w:type="gramEnd"/>
      <w:r w:rsidR="00310F5A">
        <w:rPr>
          <w:rFonts w:ascii="Times New Roman" w:hAnsi="Times New Roman" w:cs="Times New Roman"/>
          <w:sz w:val="24"/>
        </w:rPr>
        <w:t xml:space="preserve"> the application's modules and components work together as intended and that data is properly exchanged between them. Finding issues or faults that develop </w:t>
      </w:r>
      <w:r w:rsidR="00E94B80">
        <w:rPr>
          <w:rFonts w:ascii="Times New Roman" w:hAnsi="Times New Roman" w:cs="Times New Roman"/>
          <w:sz w:val="24"/>
        </w:rPr>
        <w:t>because of</w:t>
      </w:r>
      <w:r w:rsidR="00310F5A">
        <w:rPr>
          <w:rFonts w:ascii="Times New Roman" w:hAnsi="Times New Roman" w:cs="Times New Roman"/>
          <w:sz w:val="24"/>
        </w:rPr>
        <w:t xml:space="preserve"> component combinations and interactions is the main objective. Usually done after unit testing but before system testing, this kind of testing aids in finding and fixing integration problems at an early stage of development.</w:t>
      </w:r>
      <w:r w:rsidR="00E94B80">
        <w:rPr>
          <w:rFonts w:ascii="Times New Roman" w:hAnsi="Times New Roman" w:cs="Times New Roman"/>
          <w:sz w:val="24"/>
        </w:rPr>
        <w:t xml:space="preserve"> There are different approaches to integration testing such as Big-Bang</w:t>
      </w:r>
      <w:r w:rsidR="00B5718B">
        <w:rPr>
          <w:rFonts w:ascii="Times New Roman" w:hAnsi="Times New Roman" w:cs="Times New Roman"/>
          <w:sz w:val="24"/>
        </w:rPr>
        <w:t xml:space="preserve"> Integration, Bottom-Up Integration, Top-Down</w:t>
      </w:r>
      <w:r w:rsidR="009440C0">
        <w:rPr>
          <w:rFonts w:ascii="Times New Roman" w:hAnsi="Times New Roman" w:cs="Times New Roman"/>
          <w:sz w:val="24"/>
        </w:rPr>
        <w:t xml:space="preserve"> Integration, and Mixed Integration testing.</w:t>
      </w:r>
    </w:p>
    <w:p w14:paraId="1332C14A" w14:textId="1563AB59" w:rsidR="00772F8E" w:rsidRDefault="00AA5998" w:rsidP="004B2287">
      <w:pPr>
        <w:rPr>
          <w:rFonts w:ascii="Times New Roman" w:hAnsi="Times New Roman" w:cs="Times New Roman"/>
          <w:sz w:val="24"/>
        </w:rPr>
      </w:pPr>
      <w:r>
        <w:rPr>
          <w:rFonts w:ascii="Times New Roman" w:hAnsi="Times New Roman" w:cs="Times New Roman"/>
          <w:sz w:val="24"/>
        </w:rPr>
        <w:t>Explorat</w:t>
      </w:r>
      <w:r w:rsidR="00B66EDD">
        <w:rPr>
          <w:rFonts w:ascii="Times New Roman" w:hAnsi="Times New Roman" w:cs="Times New Roman"/>
          <w:sz w:val="24"/>
        </w:rPr>
        <w:t>ory testing</w:t>
      </w:r>
      <w:r w:rsidR="00C63567">
        <w:rPr>
          <w:rFonts w:ascii="Times New Roman" w:hAnsi="Times New Roman" w:cs="Times New Roman"/>
          <w:sz w:val="24"/>
        </w:rPr>
        <w:t xml:space="preserve"> </w:t>
      </w:r>
      <w:r w:rsidR="00C63567" w:rsidRPr="00C63567">
        <w:rPr>
          <w:rFonts w:ascii="Times New Roman" w:hAnsi="Times New Roman" w:cs="Times New Roman"/>
          <w:sz w:val="24"/>
        </w:rPr>
        <w:t>is a form of software testing in which the tester actively investigates the application without the use of predetermined test cases. This method utilizes the tester's intuition, abilities, and knowledge to enhance the quality of software and identify defects. It is frequently implemented in Agile environments and prioritizes learning, investigation, and discovery.</w:t>
      </w:r>
    </w:p>
    <w:p w14:paraId="3D6B3DB8" w14:textId="0494C47D" w:rsidR="00CF4713" w:rsidRDefault="005E37A2" w:rsidP="004B2287">
      <w:pPr>
        <w:rPr>
          <w:rFonts w:ascii="Times New Roman" w:hAnsi="Times New Roman" w:cs="Times New Roman"/>
          <w:sz w:val="24"/>
        </w:rPr>
      </w:pPr>
      <w:r>
        <w:rPr>
          <w:rFonts w:ascii="Times New Roman" w:hAnsi="Times New Roman" w:cs="Times New Roman"/>
          <w:sz w:val="24"/>
        </w:rPr>
        <w:t>Regression testing helps</w:t>
      </w:r>
      <w:r w:rsidR="006642A4" w:rsidRPr="006642A4">
        <w:rPr>
          <w:rFonts w:ascii="Times New Roman" w:hAnsi="Times New Roman" w:cs="Times New Roman"/>
          <w:sz w:val="24"/>
        </w:rPr>
        <w:t xml:space="preserve"> avoid broken functionality caused by newly added </w:t>
      </w:r>
      <w:r w:rsidR="00A96366" w:rsidRPr="006642A4">
        <w:rPr>
          <w:rFonts w:ascii="Times New Roman" w:hAnsi="Times New Roman" w:cs="Times New Roman"/>
          <w:sz w:val="24"/>
        </w:rPr>
        <w:t>code;</w:t>
      </w:r>
      <w:r w:rsidR="006642A4" w:rsidRPr="006642A4">
        <w:rPr>
          <w:rFonts w:ascii="Times New Roman" w:hAnsi="Times New Roman" w:cs="Times New Roman"/>
          <w:sz w:val="24"/>
        </w:rPr>
        <w:t xml:space="preserve"> regression testing is a must. To ensure the software maintains its functionality following updates or modifications, it is necessary to re-run previously conducted tests.</w:t>
      </w:r>
      <w:r w:rsidR="00037063">
        <w:rPr>
          <w:rFonts w:ascii="Times New Roman" w:hAnsi="Times New Roman" w:cs="Times New Roman"/>
          <w:sz w:val="24"/>
        </w:rPr>
        <w:t xml:space="preserve"> </w:t>
      </w:r>
      <w:r w:rsidR="00037063" w:rsidRPr="00037063">
        <w:rPr>
          <w:rFonts w:ascii="Times New Roman" w:hAnsi="Times New Roman" w:cs="Times New Roman"/>
          <w:sz w:val="24"/>
        </w:rPr>
        <w:t>Software applications must be tested to guarantee they work as intended under realistic conditions. Performance testing falls under this category. System performance under a specific workload can be evaluated using this testing technique, which measures sensitivity, reactivity, and stability.</w:t>
      </w:r>
    </w:p>
    <w:p w14:paraId="515BAFB8" w14:textId="301F29D7" w:rsidR="00037063" w:rsidRDefault="00010473" w:rsidP="004B2287">
      <w:pPr>
        <w:rPr>
          <w:rFonts w:ascii="Times New Roman" w:hAnsi="Times New Roman" w:cs="Times New Roman"/>
          <w:sz w:val="24"/>
        </w:rPr>
      </w:pPr>
      <w:r w:rsidRPr="00010473">
        <w:rPr>
          <w:rFonts w:ascii="Times New Roman" w:hAnsi="Times New Roman" w:cs="Times New Roman"/>
          <w:sz w:val="24"/>
        </w:rPr>
        <w:t xml:space="preserve">Software testing includes an essential component known as acceptance testing, which ensures that the software is in accordance with the requirements of the business and the demands </w:t>
      </w:r>
      <w:r w:rsidRPr="00010473">
        <w:rPr>
          <w:rFonts w:ascii="Times New Roman" w:hAnsi="Times New Roman" w:cs="Times New Roman"/>
          <w:sz w:val="24"/>
        </w:rPr>
        <w:lastRenderedPageBreak/>
        <w:t xml:space="preserve">of the users. The primary objective of this test is to determine </w:t>
      </w:r>
      <w:r w:rsidR="00C822C8" w:rsidRPr="00010473">
        <w:rPr>
          <w:rFonts w:ascii="Times New Roman" w:hAnsi="Times New Roman" w:cs="Times New Roman"/>
          <w:sz w:val="24"/>
        </w:rPr>
        <w:t>whether</w:t>
      </w:r>
      <w:r w:rsidRPr="00010473">
        <w:rPr>
          <w:rFonts w:ascii="Times New Roman" w:hAnsi="Times New Roman" w:cs="Times New Roman"/>
          <w:sz w:val="24"/>
        </w:rPr>
        <w:t xml:space="preserve"> the system satisfies the needs of the business and to determine </w:t>
      </w:r>
      <w:r w:rsidR="00C822C8" w:rsidRPr="00010473">
        <w:rPr>
          <w:rFonts w:ascii="Times New Roman" w:hAnsi="Times New Roman" w:cs="Times New Roman"/>
          <w:sz w:val="24"/>
        </w:rPr>
        <w:t>whether</w:t>
      </w:r>
      <w:r w:rsidRPr="00010473">
        <w:rPr>
          <w:rFonts w:ascii="Times New Roman" w:hAnsi="Times New Roman" w:cs="Times New Roman"/>
          <w:sz w:val="24"/>
        </w:rPr>
        <w:t xml:space="preserve"> it is suitable for delivery.</w:t>
      </w:r>
    </w:p>
    <w:p w14:paraId="542B3B60" w14:textId="7E6128D3" w:rsidR="00C822C8" w:rsidRDefault="00165E2D" w:rsidP="004B2287">
      <w:pPr>
        <w:rPr>
          <w:rFonts w:ascii="Times New Roman" w:hAnsi="Times New Roman" w:cs="Times New Roman"/>
          <w:sz w:val="24"/>
        </w:rPr>
      </w:pPr>
      <w:r>
        <w:rPr>
          <w:rFonts w:ascii="Times New Roman" w:hAnsi="Times New Roman" w:cs="Times New Roman"/>
          <w:sz w:val="24"/>
        </w:rPr>
        <w:t>In conclusion, the utilization of a variety of techniques is required to generate software that is free of errors and that functions in the manner that was intended. Since every technique possesses its own set of advantages and disadvantages, it is essential to make use of a variety of procedures. The selection of the technique that is utilized needs to be in accordance with the requirements of the project, the stages of development, and the objectives of the team.</w:t>
      </w:r>
    </w:p>
    <w:p w14:paraId="0332D96C" w14:textId="77777777" w:rsidR="001E58FF" w:rsidRDefault="001E58FF" w:rsidP="004B2287">
      <w:pPr>
        <w:rPr>
          <w:rFonts w:ascii="Times New Roman" w:hAnsi="Times New Roman" w:cs="Times New Roman"/>
          <w:sz w:val="24"/>
        </w:rPr>
      </w:pPr>
    </w:p>
    <w:p w14:paraId="225E6834" w14:textId="77777777" w:rsidR="001235F0" w:rsidRPr="004B2287" w:rsidRDefault="001235F0" w:rsidP="004B2287">
      <w:pPr>
        <w:rPr>
          <w:rFonts w:ascii="Times New Roman" w:eastAsia="Calibri" w:hAnsi="Times New Roman" w:cs="Times New Roman"/>
          <w:i/>
          <w:iCs/>
          <w:noProof/>
          <w:color w:val="000000" w:themeColor="text2"/>
          <w:sz w:val="24"/>
        </w:rPr>
      </w:pPr>
    </w:p>
    <w:sectPr w:rsidR="001235F0" w:rsidRPr="004B2287">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78759" w14:textId="77777777" w:rsidR="005E55F9" w:rsidRDefault="005E55F9">
      <w:pPr>
        <w:spacing w:line="240" w:lineRule="auto"/>
      </w:pPr>
      <w:r>
        <w:separator/>
      </w:r>
    </w:p>
    <w:p w14:paraId="78B04549" w14:textId="77777777" w:rsidR="005E55F9" w:rsidRDefault="005E55F9"/>
  </w:endnote>
  <w:endnote w:type="continuationSeparator" w:id="0">
    <w:p w14:paraId="5CD855BC" w14:textId="77777777" w:rsidR="005E55F9" w:rsidRDefault="005E55F9">
      <w:pPr>
        <w:spacing w:line="240" w:lineRule="auto"/>
      </w:pPr>
      <w:r>
        <w:continuationSeparator/>
      </w:r>
    </w:p>
    <w:p w14:paraId="725DEEB3" w14:textId="77777777" w:rsidR="005E55F9" w:rsidRDefault="005E5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FAACC"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8EAE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E60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4078E" w14:textId="77777777" w:rsidR="005E55F9" w:rsidRDefault="005E55F9">
      <w:pPr>
        <w:spacing w:line="240" w:lineRule="auto"/>
      </w:pPr>
      <w:r>
        <w:separator/>
      </w:r>
    </w:p>
    <w:p w14:paraId="6622B74A" w14:textId="77777777" w:rsidR="005E55F9" w:rsidRDefault="005E55F9"/>
  </w:footnote>
  <w:footnote w:type="continuationSeparator" w:id="0">
    <w:p w14:paraId="5C8F619A" w14:textId="77777777" w:rsidR="005E55F9" w:rsidRDefault="005E55F9">
      <w:pPr>
        <w:spacing w:line="240" w:lineRule="auto"/>
      </w:pPr>
      <w:r>
        <w:continuationSeparator/>
      </w:r>
    </w:p>
    <w:p w14:paraId="03A02F22" w14:textId="77777777" w:rsidR="005E55F9" w:rsidRDefault="005E55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4997E"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FFEF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E2102"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87"/>
    <w:rsid w:val="000035F3"/>
    <w:rsid w:val="00010473"/>
    <w:rsid w:val="00023AFE"/>
    <w:rsid w:val="00037063"/>
    <w:rsid w:val="00054BBD"/>
    <w:rsid w:val="00084373"/>
    <w:rsid w:val="000A3D9B"/>
    <w:rsid w:val="000D4642"/>
    <w:rsid w:val="000D539D"/>
    <w:rsid w:val="000D5844"/>
    <w:rsid w:val="00112BB3"/>
    <w:rsid w:val="00116273"/>
    <w:rsid w:val="001235F0"/>
    <w:rsid w:val="00165E2D"/>
    <w:rsid w:val="001707E7"/>
    <w:rsid w:val="00176691"/>
    <w:rsid w:val="001B5296"/>
    <w:rsid w:val="001C5202"/>
    <w:rsid w:val="001E1030"/>
    <w:rsid w:val="001E58FF"/>
    <w:rsid w:val="002208EC"/>
    <w:rsid w:val="0022523D"/>
    <w:rsid w:val="002254C0"/>
    <w:rsid w:val="00257983"/>
    <w:rsid w:val="00265D2B"/>
    <w:rsid w:val="002C575A"/>
    <w:rsid w:val="002C79E6"/>
    <w:rsid w:val="002D3596"/>
    <w:rsid w:val="002F3AE9"/>
    <w:rsid w:val="00310F5A"/>
    <w:rsid w:val="00345ECC"/>
    <w:rsid w:val="0037481B"/>
    <w:rsid w:val="003804CC"/>
    <w:rsid w:val="003934A4"/>
    <w:rsid w:val="003A7F17"/>
    <w:rsid w:val="003E1829"/>
    <w:rsid w:val="003F4955"/>
    <w:rsid w:val="00401BC9"/>
    <w:rsid w:val="004379D4"/>
    <w:rsid w:val="00465BE6"/>
    <w:rsid w:val="004812C7"/>
    <w:rsid w:val="0049494C"/>
    <w:rsid w:val="004A7075"/>
    <w:rsid w:val="004B2287"/>
    <w:rsid w:val="004B6147"/>
    <w:rsid w:val="004D3E91"/>
    <w:rsid w:val="00525F9E"/>
    <w:rsid w:val="005429BE"/>
    <w:rsid w:val="005C199E"/>
    <w:rsid w:val="005C584C"/>
    <w:rsid w:val="005E37A2"/>
    <w:rsid w:val="005E55F9"/>
    <w:rsid w:val="006079B5"/>
    <w:rsid w:val="006623CC"/>
    <w:rsid w:val="006642A4"/>
    <w:rsid w:val="00664C1A"/>
    <w:rsid w:val="00685634"/>
    <w:rsid w:val="006C64D3"/>
    <w:rsid w:val="006E6081"/>
    <w:rsid w:val="00732849"/>
    <w:rsid w:val="00752178"/>
    <w:rsid w:val="00772F8E"/>
    <w:rsid w:val="0077444D"/>
    <w:rsid w:val="00795F4E"/>
    <w:rsid w:val="007E0D97"/>
    <w:rsid w:val="00815819"/>
    <w:rsid w:val="00827D42"/>
    <w:rsid w:val="0087407D"/>
    <w:rsid w:val="008A0F31"/>
    <w:rsid w:val="008A5C75"/>
    <w:rsid w:val="00917648"/>
    <w:rsid w:val="00925B89"/>
    <w:rsid w:val="00940613"/>
    <w:rsid w:val="009440C0"/>
    <w:rsid w:val="009C6A3C"/>
    <w:rsid w:val="009C735D"/>
    <w:rsid w:val="009E32FA"/>
    <w:rsid w:val="00A002EA"/>
    <w:rsid w:val="00A020DC"/>
    <w:rsid w:val="00A05328"/>
    <w:rsid w:val="00A417C1"/>
    <w:rsid w:val="00A96366"/>
    <w:rsid w:val="00AA5998"/>
    <w:rsid w:val="00B46AA1"/>
    <w:rsid w:val="00B5718B"/>
    <w:rsid w:val="00B66EDD"/>
    <w:rsid w:val="00B77545"/>
    <w:rsid w:val="00B863FB"/>
    <w:rsid w:val="00B86440"/>
    <w:rsid w:val="00BB2D6F"/>
    <w:rsid w:val="00BC764D"/>
    <w:rsid w:val="00BC788E"/>
    <w:rsid w:val="00BD52C1"/>
    <w:rsid w:val="00BD694C"/>
    <w:rsid w:val="00C00F8F"/>
    <w:rsid w:val="00C03068"/>
    <w:rsid w:val="00C06B4C"/>
    <w:rsid w:val="00C63567"/>
    <w:rsid w:val="00C650D3"/>
    <w:rsid w:val="00C822C8"/>
    <w:rsid w:val="00C927E3"/>
    <w:rsid w:val="00C944C5"/>
    <w:rsid w:val="00CD57B6"/>
    <w:rsid w:val="00CE0A02"/>
    <w:rsid w:val="00CF4713"/>
    <w:rsid w:val="00CF5604"/>
    <w:rsid w:val="00D051F3"/>
    <w:rsid w:val="00D44345"/>
    <w:rsid w:val="00D620FD"/>
    <w:rsid w:val="00D91044"/>
    <w:rsid w:val="00DB1019"/>
    <w:rsid w:val="00DB11AC"/>
    <w:rsid w:val="00E12CF9"/>
    <w:rsid w:val="00E67454"/>
    <w:rsid w:val="00E94B80"/>
    <w:rsid w:val="00EA55ED"/>
    <w:rsid w:val="00EE0600"/>
    <w:rsid w:val="00EF55C5"/>
    <w:rsid w:val="00F40DD9"/>
    <w:rsid w:val="00F6242A"/>
    <w:rsid w:val="00FC017E"/>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C5352"/>
  <w15:chartTrackingRefBased/>
  <w15:docId w15:val="{2F1D6643-C183-4D8A-85B2-57BD51EA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hs5\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2D7D391BDB14CEB8183D2DD34B1F268"/>
        <w:category>
          <w:name w:val="General"/>
          <w:gallery w:val="placeholder"/>
        </w:category>
        <w:types>
          <w:type w:val="bbPlcHdr"/>
        </w:types>
        <w:behaviors>
          <w:behavior w:val="content"/>
        </w:behaviors>
        <w:guid w:val="{0FD17884-A5A4-42F1-BB9D-9AEEB64615AC}"/>
      </w:docPartPr>
      <w:docPartBody>
        <w:p w:rsidR="00A26EC9" w:rsidRDefault="00000000">
          <w:pPr>
            <w:pStyle w:val="A2D7D391BDB14CEB8183D2DD34B1F268"/>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57"/>
    <w:rsid w:val="00070C58"/>
    <w:rsid w:val="0018618C"/>
    <w:rsid w:val="005C584C"/>
    <w:rsid w:val="00651F57"/>
    <w:rsid w:val="00A26EC9"/>
    <w:rsid w:val="00D4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D7D391BDB14CEB8183D2DD34B1F268">
    <w:name w:val="A2D7D391BDB14CEB8183D2DD34B1F268"/>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9A40DB-CA6C-422F-933A-B2E0CAE87F3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 Wood</cp:lastModifiedBy>
  <cp:revision>2</cp:revision>
  <dcterms:created xsi:type="dcterms:W3CDTF">2025-04-03T22:02:00Z</dcterms:created>
  <dcterms:modified xsi:type="dcterms:W3CDTF">2025-04-18T14:24:00Z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